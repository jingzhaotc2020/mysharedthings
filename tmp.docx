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7DFC" w14:textId="77777777" w:rsidR="00F02442" w:rsidRPr="00F02442" w:rsidRDefault="00F02442" w:rsidP="00F02442">
      <w:pPr>
        <w:pStyle w:val="1"/>
      </w:pPr>
      <w:proofErr w:type="gramStart"/>
      <w:r>
        <w:rPr>
          <w:rFonts w:hint="eastAsia"/>
        </w:rPr>
        <w:t>1</w:t>
      </w:r>
      <w:r>
        <w:t xml:space="preserve">  </w:t>
      </w:r>
      <w:proofErr w:type="spellStart"/>
      <w:r w:rsidR="003C787A">
        <w:rPr>
          <w:rFonts w:hint="eastAsia"/>
        </w:rPr>
        <w:t>aaa</w:t>
      </w:r>
      <w:proofErr w:type="spellEnd"/>
      <w:proofErr w:type="gramEnd"/>
    </w:p>
    <w:p w14:paraId="0F802E7A" w14:textId="77777777" w:rsidR="00797681" w:rsidRDefault="00F02442">
      <w:pPr>
        <w:pStyle w:val="1"/>
        <w:tabs>
          <w:tab w:val="left" w:pos="1292"/>
        </w:tabs>
      </w:pPr>
      <w:r>
        <w:rPr>
          <w:rFonts w:hint="eastAsia"/>
        </w:rPr>
        <w:t>2</w:t>
      </w:r>
      <w:r>
        <w:tab/>
      </w:r>
    </w:p>
    <w:p w14:paraId="4383B073" w14:textId="77777777" w:rsidR="00797681" w:rsidRDefault="00F02442">
      <w:pPr>
        <w:pStyle w:val="3"/>
      </w:pPr>
      <w:r>
        <w:rPr>
          <w:rFonts w:hint="eastAsia"/>
        </w:rPr>
        <w:t>3</w:t>
      </w:r>
    </w:p>
    <w:p w14:paraId="2E14F31C" w14:textId="77777777" w:rsidR="00CD058B" w:rsidRDefault="00CD058B" w:rsidP="00CD058B"/>
    <w:p w14:paraId="74BF5003" w14:textId="77777777" w:rsidR="00CD058B" w:rsidRDefault="00CD058B" w:rsidP="00CD058B"/>
    <w:p w14:paraId="6A6D70EF" w14:textId="77777777" w:rsidR="00CD058B" w:rsidRDefault="00CD058B" w:rsidP="00CD058B"/>
    <w:p w14:paraId="039265C2" w14:textId="77777777" w:rsidR="00772BAE" w:rsidRDefault="00772BAE" w:rsidP="00CD058B"/>
    <w:p w14:paraId="22566A4B" w14:textId="77777777" w:rsidR="00772BAE" w:rsidRDefault="00772BAE" w:rsidP="00CD058B"/>
    <w:p w14:paraId="6838762B" w14:textId="77777777" w:rsidR="00CD058B" w:rsidRPr="00CD058B" w:rsidRDefault="00CD058B" w:rsidP="00CD058B"/>
    <w:p w14:paraId="591A2EEE" w14:textId="77777777" w:rsidR="00797681" w:rsidRDefault="00F02442">
      <w:pPr>
        <w:pStyle w:val="4"/>
      </w:pPr>
      <w:r>
        <w:rPr>
          <w:rFonts w:hint="eastAsia"/>
        </w:rPr>
        <w:t>4</w:t>
      </w:r>
    </w:p>
    <w:p w14:paraId="5C873C19" w14:textId="77777777" w:rsidR="00797681" w:rsidRDefault="00F02442">
      <w:pPr>
        <w:pStyle w:val="4"/>
      </w:pPr>
      <w:r>
        <w:rPr>
          <w:rFonts w:hint="eastAsia"/>
        </w:rPr>
        <w:t>5</w:t>
      </w:r>
    </w:p>
    <w:p w14:paraId="4B196A8A" w14:textId="77777777" w:rsidR="00797681" w:rsidRDefault="00F02442">
      <w:pPr>
        <w:pStyle w:val="6"/>
      </w:pPr>
      <w:r>
        <w:rPr>
          <w:rFonts w:hint="eastAsia"/>
        </w:rPr>
        <w:t>6</w:t>
      </w:r>
    </w:p>
    <w:p w14:paraId="291919B5" w14:textId="77777777" w:rsidR="00797681" w:rsidRDefault="00F02442">
      <w:pPr>
        <w:pStyle w:val="7"/>
      </w:pPr>
      <w:r>
        <w:rPr>
          <w:rFonts w:hint="eastAsia"/>
        </w:rPr>
        <w:t>7</w:t>
      </w:r>
      <w:r>
        <w:t>7777</w:t>
      </w:r>
    </w:p>
    <w:p w14:paraId="42FC0BF8" w14:textId="77777777" w:rsidR="00797681" w:rsidRDefault="00797681"/>
    <w:p w14:paraId="5A64136A" w14:textId="77777777" w:rsidR="00797681" w:rsidRDefault="00F02442">
      <w:pPr>
        <w:pStyle w:val="8"/>
      </w:pPr>
      <w:r>
        <w:rPr>
          <w:rFonts w:hint="eastAsia"/>
        </w:rPr>
        <w:t>8</w:t>
      </w:r>
      <w:r>
        <w:t>888</w:t>
      </w:r>
    </w:p>
    <w:p w14:paraId="4C49C00B" w14:textId="77777777" w:rsidR="00797681" w:rsidRPr="00F42206" w:rsidRDefault="00F02442" w:rsidP="00F42206">
      <w:pPr>
        <w:pStyle w:val="ab"/>
        <w:ind w:left="428" w:hanging="428"/>
      </w:pPr>
      <w:r w:rsidRPr="00F42206">
        <w:rPr>
          <w:rFonts w:hint="eastAsia"/>
        </w:rPr>
        <w:t>9</w:t>
      </w:r>
      <w:r w:rsidRPr="00F42206">
        <w:t>99</w:t>
      </w:r>
    </w:p>
    <w:p w14:paraId="44594D79" w14:textId="77777777" w:rsidR="00284BF4" w:rsidRDefault="00284BF4"/>
    <w:p w14:paraId="30FDEEE1" w14:textId="77777777" w:rsidR="00797681" w:rsidRPr="00284BF4" w:rsidRDefault="00284BF4" w:rsidP="00284BF4">
      <w:r w:rsidRPr="00284BF4">
        <w:rPr>
          <w:rFonts w:hint="eastAsia"/>
        </w:rPr>
        <w:t>征文</w:t>
      </w:r>
    </w:p>
    <w:p w14:paraId="18C1F200" w14:textId="77777777" w:rsidR="00284BF4" w:rsidRDefault="00284BF4"/>
    <w:p w14:paraId="636DAFAE" w14:textId="77777777" w:rsidR="00797681" w:rsidRPr="00A43633" w:rsidRDefault="00F02442" w:rsidP="002B506A">
      <w:pPr>
        <w:pStyle w:val="13"/>
      </w:pPr>
      <w:proofErr w:type="spellStart"/>
      <w:r w:rsidRPr="00A43633">
        <w:rPr>
          <w:rFonts w:hint="eastAsia"/>
        </w:rPr>
        <w:t>fff</w:t>
      </w:r>
      <w:proofErr w:type="spellEnd"/>
    </w:p>
    <w:p w14:paraId="01F9A392" w14:textId="7B4657A6" w:rsidR="00797681" w:rsidRPr="002B506A" w:rsidRDefault="00F02442" w:rsidP="002B506A">
      <w:pPr>
        <w:pStyle w:val="13"/>
      </w:pPr>
      <w:r w:rsidRPr="00A43633">
        <w:rPr>
          <w:rFonts w:hint="eastAsia"/>
        </w:rPr>
        <w:t>b</w:t>
      </w:r>
      <w:r w:rsidRPr="00A43633">
        <w:t>kk</w:t>
      </w:r>
      <w:r w:rsidR="00B62402">
        <w:rPr>
          <w:rFonts w:hint="eastAsia"/>
        </w:rPr>
        <w:t>dddddddddddd</w:t>
      </w:r>
      <w:r w:rsidR="00B62402">
        <w:t>ddd</w:t>
      </w:r>
      <w:r w:rsidR="00B62402">
        <w:rPr>
          <w:rFonts w:hint="eastAsia"/>
        </w:rPr>
        <w:t>ddddddddd</w:t>
      </w:r>
      <w:r w:rsidR="00B62402">
        <w:t>ddd</w:t>
      </w:r>
      <w:r w:rsidR="00B62402">
        <w:rPr>
          <w:rFonts w:hint="eastAsia"/>
        </w:rPr>
        <w:t>ddddddddd</w:t>
      </w:r>
      <w:r w:rsidR="00B62402">
        <w:t>ddd</w:t>
      </w:r>
      <w:r w:rsidR="00B62402">
        <w:rPr>
          <w:rFonts w:hint="eastAsia"/>
        </w:rPr>
        <w:t>ddddddddd</w:t>
      </w:r>
      <w:r w:rsidR="00B62402">
        <w:t>ddd</w:t>
      </w:r>
      <w:r w:rsidR="00B62402">
        <w:rPr>
          <w:rFonts w:hint="eastAsia"/>
        </w:rPr>
        <w:t>ddddddddd</w:t>
      </w:r>
      <w:r w:rsidR="00B62402">
        <w:t>ddd</w:t>
      </w:r>
      <w:r w:rsidR="00B62402">
        <w:rPr>
          <w:rFonts w:hint="eastAsia"/>
        </w:rPr>
        <w:t>ddddddddd</w:t>
      </w:r>
      <w:r w:rsidR="00B62402">
        <w:t>ddd</w:t>
      </w:r>
      <w:r w:rsidR="00B62402">
        <w:rPr>
          <w:rFonts w:hint="eastAsia"/>
        </w:rPr>
        <w:t>ddddddd</w:t>
      </w:r>
      <w:r w:rsidR="00B62402">
        <w:t>ddd</w:t>
      </w:r>
    </w:p>
    <w:p w14:paraId="6104C718" w14:textId="3627FD0D" w:rsidR="00797681" w:rsidRDefault="00797681"/>
    <w:p w14:paraId="37239BCA" w14:textId="6C1C5378" w:rsidR="001F60E8" w:rsidRDefault="001F60E8"/>
    <w:p w14:paraId="15BB208D" w14:textId="49014B4E" w:rsidR="001F60E8" w:rsidRDefault="001F60E8"/>
    <w:p w14:paraId="60985147" w14:textId="4E72EBAE" w:rsidR="001F60E8" w:rsidRDefault="001F60E8"/>
    <w:p w14:paraId="29C858B7" w14:textId="77777777" w:rsidR="001F60E8" w:rsidRDefault="001F60E8"/>
    <w:sectPr w:rsidR="001F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7E4F"/>
    <w:multiLevelType w:val="multilevel"/>
    <w:tmpl w:val="326F7E4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59196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7E"/>
    <w:rsid w:val="FBF5FC4F"/>
    <w:rsid w:val="00000DD2"/>
    <w:rsid w:val="00003932"/>
    <w:rsid w:val="000276CB"/>
    <w:rsid w:val="00032829"/>
    <w:rsid w:val="00035F7D"/>
    <w:rsid w:val="000422D4"/>
    <w:rsid w:val="00050E22"/>
    <w:rsid w:val="0005139D"/>
    <w:rsid w:val="00051A17"/>
    <w:rsid w:val="00053709"/>
    <w:rsid w:val="00054E9C"/>
    <w:rsid w:val="00063336"/>
    <w:rsid w:val="00065F78"/>
    <w:rsid w:val="0007087B"/>
    <w:rsid w:val="000715EA"/>
    <w:rsid w:val="00072124"/>
    <w:rsid w:val="000736BD"/>
    <w:rsid w:val="00073F5F"/>
    <w:rsid w:val="00077857"/>
    <w:rsid w:val="00080239"/>
    <w:rsid w:val="00082A79"/>
    <w:rsid w:val="00084F17"/>
    <w:rsid w:val="00086D9B"/>
    <w:rsid w:val="000A2C14"/>
    <w:rsid w:val="000B1C25"/>
    <w:rsid w:val="000B34D6"/>
    <w:rsid w:val="000B4F1D"/>
    <w:rsid w:val="000B50E6"/>
    <w:rsid w:val="000B70CB"/>
    <w:rsid w:val="000C4473"/>
    <w:rsid w:val="000E2DF7"/>
    <w:rsid w:val="000F34EC"/>
    <w:rsid w:val="000F7794"/>
    <w:rsid w:val="00104EEC"/>
    <w:rsid w:val="001148E0"/>
    <w:rsid w:val="001217E5"/>
    <w:rsid w:val="00124B77"/>
    <w:rsid w:val="00127AB5"/>
    <w:rsid w:val="0013574F"/>
    <w:rsid w:val="00137CD6"/>
    <w:rsid w:val="0014053E"/>
    <w:rsid w:val="001434FC"/>
    <w:rsid w:val="001439B2"/>
    <w:rsid w:val="00145404"/>
    <w:rsid w:val="001457B0"/>
    <w:rsid w:val="00147693"/>
    <w:rsid w:val="00147C51"/>
    <w:rsid w:val="00151E66"/>
    <w:rsid w:val="0015385F"/>
    <w:rsid w:val="001549AA"/>
    <w:rsid w:val="0015554A"/>
    <w:rsid w:val="001573DA"/>
    <w:rsid w:val="00157606"/>
    <w:rsid w:val="00157FF8"/>
    <w:rsid w:val="001621DA"/>
    <w:rsid w:val="00163463"/>
    <w:rsid w:val="00165391"/>
    <w:rsid w:val="0016705E"/>
    <w:rsid w:val="00170C91"/>
    <w:rsid w:val="00172F07"/>
    <w:rsid w:val="00175799"/>
    <w:rsid w:val="0017673C"/>
    <w:rsid w:val="00185429"/>
    <w:rsid w:val="00192379"/>
    <w:rsid w:val="00196202"/>
    <w:rsid w:val="001A64E5"/>
    <w:rsid w:val="001B2E75"/>
    <w:rsid w:val="001B746C"/>
    <w:rsid w:val="001B7BD3"/>
    <w:rsid w:val="001C1404"/>
    <w:rsid w:val="001D27AC"/>
    <w:rsid w:val="001D4494"/>
    <w:rsid w:val="001D5FCD"/>
    <w:rsid w:val="001E0EC4"/>
    <w:rsid w:val="001E2303"/>
    <w:rsid w:val="001E4DF1"/>
    <w:rsid w:val="001E4F03"/>
    <w:rsid w:val="001E5E61"/>
    <w:rsid w:val="001E7153"/>
    <w:rsid w:val="001F10B6"/>
    <w:rsid w:val="001F303E"/>
    <w:rsid w:val="001F3BA3"/>
    <w:rsid w:val="001F60E8"/>
    <w:rsid w:val="002003B0"/>
    <w:rsid w:val="0020276A"/>
    <w:rsid w:val="00213128"/>
    <w:rsid w:val="00213C74"/>
    <w:rsid w:val="00215683"/>
    <w:rsid w:val="00216426"/>
    <w:rsid w:val="00217C99"/>
    <w:rsid w:val="002309E7"/>
    <w:rsid w:val="002376EB"/>
    <w:rsid w:val="00240C43"/>
    <w:rsid w:val="00244233"/>
    <w:rsid w:val="00244AB7"/>
    <w:rsid w:val="0024671F"/>
    <w:rsid w:val="00246F31"/>
    <w:rsid w:val="00254985"/>
    <w:rsid w:val="0026023A"/>
    <w:rsid w:val="0026184E"/>
    <w:rsid w:val="002639DE"/>
    <w:rsid w:val="00273942"/>
    <w:rsid w:val="00277C9A"/>
    <w:rsid w:val="00281A4F"/>
    <w:rsid w:val="00282828"/>
    <w:rsid w:val="002835FE"/>
    <w:rsid w:val="00284BF4"/>
    <w:rsid w:val="002946B9"/>
    <w:rsid w:val="002B506A"/>
    <w:rsid w:val="002B75DC"/>
    <w:rsid w:val="002C1D05"/>
    <w:rsid w:val="002C5C63"/>
    <w:rsid w:val="002D062C"/>
    <w:rsid w:val="002D21AD"/>
    <w:rsid w:val="002D31F3"/>
    <w:rsid w:val="002D387D"/>
    <w:rsid w:val="002E1D18"/>
    <w:rsid w:val="002E6655"/>
    <w:rsid w:val="00307ED1"/>
    <w:rsid w:val="00310E97"/>
    <w:rsid w:val="00315B1D"/>
    <w:rsid w:val="00320641"/>
    <w:rsid w:val="00324049"/>
    <w:rsid w:val="00324253"/>
    <w:rsid w:val="0032440D"/>
    <w:rsid w:val="00330188"/>
    <w:rsid w:val="003305B8"/>
    <w:rsid w:val="00334F4F"/>
    <w:rsid w:val="00336785"/>
    <w:rsid w:val="00344265"/>
    <w:rsid w:val="00345A5C"/>
    <w:rsid w:val="003501BD"/>
    <w:rsid w:val="00351E03"/>
    <w:rsid w:val="00353ECA"/>
    <w:rsid w:val="00363169"/>
    <w:rsid w:val="00367BD6"/>
    <w:rsid w:val="00374C15"/>
    <w:rsid w:val="00376C6B"/>
    <w:rsid w:val="00377F9B"/>
    <w:rsid w:val="00381BF5"/>
    <w:rsid w:val="003850F8"/>
    <w:rsid w:val="00387904"/>
    <w:rsid w:val="003918BC"/>
    <w:rsid w:val="00397B38"/>
    <w:rsid w:val="003A01D5"/>
    <w:rsid w:val="003A0E09"/>
    <w:rsid w:val="003A3E23"/>
    <w:rsid w:val="003A67C8"/>
    <w:rsid w:val="003B225D"/>
    <w:rsid w:val="003C0C75"/>
    <w:rsid w:val="003C13EC"/>
    <w:rsid w:val="003C41DA"/>
    <w:rsid w:val="003C59F4"/>
    <w:rsid w:val="003C787A"/>
    <w:rsid w:val="003D397C"/>
    <w:rsid w:val="003E24DD"/>
    <w:rsid w:val="003F0C90"/>
    <w:rsid w:val="003F1CBC"/>
    <w:rsid w:val="003F3328"/>
    <w:rsid w:val="003F4A81"/>
    <w:rsid w:val="003F6412"/>
    <w:rsid w:val="00403015"/>
    <w:rsid w:val="004034A0"/>
    <w:rsid w:val="00403849"/>
    <w:rsid w:val="00410783"/>
    <w:rsid w:val="004108B7"/>
    <w:rsid w:val="00421462"/>
    <w:rsid w:val="00425F7E"/>
    <w:rsid w:val="00426567"/>
    <w:rsid w:val="00436B6B"/>
    <w:rsid w:val="0044045F"/>
    <w:rsid w:val="004425AA"/>
    <w:rsid w:val="00445A0F"/>
    <w:rsid w:val="0045369A"/>
    <w:rsid w:val="00456E4F"/>
    <w:rsid w:val="00473100"/>
    <w:rsid w:val="00475B35"/>
    <w:rsid w:val="00481B2E"/>
    <w:rsid w:val="004825AA"/>
    <w:rsid w:val="00491BF0"/>
    <w:rsid w:val="00491E3D"/>
    <w:rsid w:val="00492DBB"/>
    <w:rsid w:val="004A2A90"/>
    <w:rsid w:val="004A2D89"/>
    <w:rsid w:val="004A4A3F"/>
    <w:rsid w:val="004A72DC"/>
    <w:rsid w:val="004C0030"/>
    <w:rsid w:val="004C6BD5"/>
    <w:rsid w:val="004C6C2B"/>
    <w:rsid w:val="004C73C6"/>
    <w:rsid w:val="004D16F1"/>
    <w:rsid w:val="004D2F30"/>
    <w:rsid w:val="004D30EA"/>
    <w:rsid w:val="004E43DD"/>
    <w:rsid w:val="004E689B"/>
    <w:rsid w:val="004E7203"/>
    <w:rsid w:val="004F04D0"/>
    <w:rsid w:val="004F1674"/>
    <w:rsid w:val="004F2572"/>
    <w:rsid w:val="004F7CF2"/>
    <w:rsid w:val="005044B9"/>
    <w:rsid w:val="00504DB2"/>
    <w:rsid w:val="00512D06"/>
    <w:rsid w:val="00515CC6"/>
    <w:rsid w:val="0052115D"/>
    <w:rsid w:val="00521610"/>
    <w:rsid w:val="00530AAA"/>
    <w:rsid w:val="00531668"/>
    <w:rsid w:val="0053298E"/>
    <w:rsid w:val="005404FD"/>
    <w:rsid w:val="00546DF9"/>
    <w:rsid w:val="005501A2"/>
    <w:rsid w:val="005537A0"/>
    <w:rsid w:val="00564D94"/>
    <w:rsid w:val="0056593C"/>
    <w:rsid w:val="005733F2"/>
    <w:rsid w:val="00577AF8"/>
    <w:rsid w:val="00577BFD"/>
    <w:rsid w:val="00582A69"/>
    <w:rsid w:val="00584B05"/>
    <w:rsid w:val="0058743F"/>
    <w:rsid w:val="005915A1"/>
    <w:rsid w:val="00592009"/>
    <w:rsid w:val="005939C1"/>
    <w:rsid w:val="005A36CD"/>
    <w:rsid w:val="005B0BA7"/>
    <w:rsid w:val="005D19B9"/>
    <w:rsid w:val="005D4905"/>
    <w:rsid w:val="005E302D"/>
    <w:rsid w:val="005F5910"/>
    <w:rsid w:val="005F6860"/>
    <w:rsid w:val="00600BEB"/>
    <w:rsid w:val="00601B5B"/>
    <w:rsid w:val="006058FD"/>
    <w:rsid w:val="00607922"/>
    <w:rsid w:val="00607A31"/>
    <w:rsid w:val="006110DA"/>
    <w:rsid w:val="006141A1"/>
    <w:rsid w:val="00632FA6"/>
    <w:rsid w:val="00633F3E"/>
    <w:rsid w:val="00636DD0"/>
    <w:rsid w:val="00643B27"/>
    <w:rsid w:val="0065004B"/>
    <w:rsid w:val="00651AB6"/>
    <w:rsid w:val="006556ED"/>
    <w:rsid w:val="006559CD"/>
    <w:rsid w:val="00660E83"/>
    <w:rsid w:val="00663440"/>
    <w:rsid w:val="00667DD8"/>
    <w:rsid w:val="00674FC5"/>
    <w:rsid w:val="00680F98"/>
    <w:rsid w:val="00692908"/>
    <w:rsid w:val="00693F70"/>
    <w:rsid w:val="006940A9"/>
    <w:rsid w:val="00695178"/>
    <w:rsid w:val="00695C08"/>
    <w:rsid w:val="006963C2"/>
    <w:rsid w:val="006A38CC"/>
    <w:rsid w:val="006B049A"/>
    <w:rsid w:val="006C20FC"/>
    <w:rsid w:val="006D1AEB"/>
    <w:rsid w:val="006D2727"/>
    <w:rsid w:val="006D30EF"/>
    <w:rsid w:val="006D6469"/>
    <w:rsid w:val="006D6BA8"/>
    <w:rsid w:val="006E350B"/>
    <w:rsid w:val="006E6C9B"/>
    <w:rsid w:val="006F7747"/>
    <w:rsid w:val="006F79B7"/>
    <w:rsid w:val="0070531F"/>
    <w:rsid w:val="00720234"/>
    <w:rsid w:val="00726815"/>
    <w:rsid w:val="00740229"/>
    <w:rsid w:val="0074188B"/>
    <w:rsid w:val="00742F8D"/>
    <w:rsid w:val="007459CD"/>
    <w:rsid w:val="00745AA4"/>
    <w:rsid w:val="00754A91"/>
    <w:rsid w:val="0076126E"/>
    <w:rsid w:val="007629E6"/>
    <w:rsid w:val="007642B7"/>
    <w:rsid w:val="007657E7"/>
    <w:rsid w:val="00766727"/>
    <w:rsid w:val="00772BAE"/>
    <w:rsid w:val="0077511B"/>
    <w:rsid w:val="00790A0C"/>
    <w:rsid w:val="007917BE"/>
    <w:rsid w:val="00796132"/>
    <w:rsid w:val="00797681"/>
    <w:rsid w:val="007A2DEF"/>
    <w:rsid w:val="007B0BF5"/>
    <w:rsid w:val="007B6629"/>
    <w:rsid w:val="007B78B5"/>
    <w:rsid w:val="007C1EF8"/>
    <w:rsid w:val="007C43E0"/>
    <w:rsid w:val="007D0185"/>
    <w:rsid w:val="007D5D12"/>
    <w:rsid w:val="007E07CE"/>
    <w:rsid w:val="007E58DB"/>
    <w:rsid w:val="007E6043"/>
    <w:rsid w:val="007F0315"/>
    <w:rsid w:val="007F12AF"/>
    <w:rsid w:val="007F41BE"/>
    <w:rsid w:val="007F4B07"/>
    <w:rsid w:val="007F57FD"/>
    <w:rsid w:val="00801EF6"/>
    <w:rsid w:val="00803477"/>
    <w:rsid w:val="00803D1C"/>
    <w:rsid w:val="00811CBC"/>
    <w:rsid w:val="0081430D"/>
    <w:rsid w:val="00816AC5"/>
    <w:rsid w:val="00817DE5"/>
    <w:rsid w:val="00822A27"/>
    <w:rsid w:val="008248F6"/>
    <w:rsid w:val="00832804"/>
    <w:rsid w:val="00834227"/>
    <w:rsid w:val="00835256"/>
    <w:rsid w:val="00836FFD"/>
    <w:rsid w:val="0084422C"/>
    <w:rsid w:val="008446D2"/>
    <w:rsid w:val="008541B7"/>
    <w:rsid w:val="00862559"/>
    <w:rsid w:val="0086336B"/>
    <w:rsid w:val="00864935"/>
    <w:rsid w:val="008679E5"/>
    <w:rsid w:val="00871131"/>
    <w:rsid w:val="00871B0D"/>
    <w:rsid w:val="00874882"/>
    <w:rsid w:val="00877427"/>
    <w:rsid w:val="00880E5E"/>
    <w:rsid w:val="00885A2A"/>
    <w:rsid w:val="00893C76"/>
    <w:rsid w:val="008B5E17"/>
    <w:rsid w:val="008B68DA"/>
    <w:rsid w:val="008B715E"/>
    <w:rsid w:val="008C0DF1"/>
    <w:rsid w:val="008C10DC"/>
    <w:rsid w:val="008C7A6F"/>
    <w:rsid w:val="008D28D0"/>
    <w:rsid w:val="008D2AA7"/>
    <w:rsid w:val="008D2C81"/>
    <w:rsid w:val="008D5CBC"/>
    <w:rsid w:val="008D699D"/>
    <w:rsid w:val="008E071F"/>
    <w:rsid w:val="008E2295"/>
    <w:rsid w:val="008E456C"/>
    <w:rsid w:val="008F029E"/>
    <w:rsid w:val="008F0E25"/>
    <w:rsid w:val="00903D03"/>
    <w:rsid w:val="00920669"/>
    <w:rsid w:val="009234C3"/>
    <w:rsid w:val="00926105"/>
    <w:rsid w:val="0093064D"/>
    <w:rsid w:val="0093659F"/>
    <w:rsid w:val="00936644"/>
    <w:rsid w:val="009453A6"/>
    <w:rsid w:val="00954230"/>
    <w:rsid w:val="009568FB"/>
    <w:rsid w:val="00961E7A"/>
    <w:rsid w:val="009728CA"/>
    <w:rsid w:val="009733F1"/>
    <w:rsid w:val="009734AB"/>
    <w:rsid w:val="00973BB9"/>
    <w:rsid w:val="00973C62"/>
    <w:rsid w:val="00974ADF"/>
    <w:rsid w:val="00976FD0"/>
    <w:rsid w:val="00980662"/>
    <w:rsid w:val="009868F0"/>
    <w:rsid w:val="009874FE"/>
    <w:rsid w:val="00990533"/>
    <w:rsid w:val="00991FFA"/>
    <w:rsid w:val="009A05E5"/>
    <w:rsid w:val="009A71DB"/>
    <w:rsid w:val="009A73A9"/>
    <w:rsid w:val="009B1DA6"/>
    <w:rsid w:val="009C678E"/>
    <w:rsid w:val="009D6F64"/>
    <w:rsid w:val="009D7663"/>
    <w:rsid w:val="009E25A4"/>
    <w:rsid w:val="009E532C"/>
    <w:rsid w:val="009E5475"/>
    <w:rsid w:val="009E5FA1"/>
    <w:rsid w:val="009F3527"/>
    <w:rsid w:val="009F760A"/>
    <w:rsid w:val="00A01296"/>
    <w:rsid w:val="00A034C9"/>
    <w:rsid w:val="00A073FC"/>
    <w:rsid w:val="00A10D28"/>
    <w:rsid w:val="00A11A92"/>
    <w:rsid w:val="00A33730"/>
    <w:rsid w:val="00A4205E"/>
    <w:rsid w:val="00A43633"/>
    <w:rsid w:val="00A44610"/>
    <w:rsid w:val="00A51D44"/>
    <w:rsid w:val="00A53993"/>
    <w:rsid w:val="00A541C3"/>
    <w:rsid w:val="00A5693A"/>
    <w:rsid w:val="00A63B53"/>
    <w:rsid w:val="00A63F27"/>
    <w:rsid w:val="00A66298"/>
    <w:rsid w:val="00A66781"/>
    <w:rsid w:val="00A758FF"/>
    <w:rsid w:val="00A76A3E"/>
    <w:rsid w:val="00A80B47"/>
    <w:rsid w:val="00A80FD9"/>
    <w:rsid w:val="00A82F26"/>
    <w:rsid w:val="00A85E42"/>
    <w:rsid w:val="00A9078B"/>
    <w:rsid w:val="00A92DCF"/>
    <w:rsid w:val="00A93D20"/>
    <w:rsid w:val="00A94271"/>
    <w:rsid w:val="00AA621E"/>
    <w:rsid w:val="00AB0E28"/>
    <w:rsid w:val="00AB25B2"/>
    <w:rsid w:val="00AB3E9A"/>
    <w:rsid w:val="00AB5D06"/>
    <w:rsid w:val="00AC1EBA"/>
    <w:rsid w:val="00AC59D3"/>
    <w:rsid w:val="00AC662E"/>
    <w:rsid w:val="00AD3AA8"/>
    <w:rsid w:val="00AD44A1"/>
    <w:rsid w:val="00AE073C"/>
    <w:rsid w:val="00AE2CAD"/>
    <w:rsid w:val="00AE4134"/>
    <w:rsid w:val="00AE48E8"/>
    <w:rsid w:val="00AF5A9B"/>
    <w:rsid w:val="00AF602E"/>
    <w:rsid w:val="00AF703B"/>
    <w:rsid w:val="00B0000E"/>
    <w:rsid w:val="00B014B8"/>
    <w:rsid w:val="00B0320C"/>
    <w:rsid w:val="00B0682E"/>
    <w:rsid w:val="00B120EA"/>
    <w:rsid w:val="00B15019"/>
    <w:rsid w:val="00B17349"/>
    <w:rsid w:val="00B231D1"/>
    <w:rsid w:val="00B3491D"/>
    <w:rsid w:val="00B50C55"/>
    <w:rsid w:val="00B53F08"/>
    <w:rsid w:val="00B54DB8"/>
    <w:rsid w:val="00B555B8"/>
    <w:rsid w:val="00B5691D"/>
    <w:rsid w:val="00B615FB"/>
    <w:rsid w:val="00B62402"/>
    <w:rsid w:val="00B629AA"/>
    <w:rsid w:val="00B64CAE"/>
    <w:rsid w:val="00B76599"/>
    <w:rsid w:val="00B8088C"/>
    <w:rsid w:val="00B86F94"/>
    <w:rsid w:val="00B9104E"/>
    <w:rsid w:val="00BA0E47"/>
    <w:rsid w:val="00BA7F7E"/>
    <w:rsid w:val="00BB0DC5"/>
    <w:rsid w:val="00BB4367"/>
    <w:rsid w:val="00BB7776"/>
    <w:rsid w:val="00BC0436"/>
    <w:rsid w:val="00BC4EBC"/>
    <w:rsid w:val="00BC5349"/>
    <w:rsid w:val="00BC5D37"/>
    <w:rsid w:val="00BC688B"/>
    <w:rsid w:val="00BD0868"/>
    <w:rsid w:val="00BD41EA"/>
    <w:rsid w:val="00BD47B3"/>
    <w:rsid w:val="00BE449E"/>
    <w:rsid w:val="00BE68CA"/>
    <w:rsid w:val="00BF1B1E"/>
    <w:rsid w:val="00BF6EAF"/>
    <w:rsid w:val="00C07169"/>
    <w:rsid w:val="00C24816"/>
    <w:rsid w:val="00C258CA"/>
    <w:rsid w:val="00C26BD6"/>
    <w:rsid w:val="00C27117"/>
    <w:rsid w:val="00C3102B"/>
    <w:rsid w:val="00C370BB"/>
    <w:rsid w:val="00C40085"/>
    <w:rsid w:val="00C47982"/>
    <w:rsid w:val="00C57855"/>
    <w:rsid w:val="00C71A42"/>
    <w:rsid w:val="00C803E8"/>
    <w:rsid w:val="00C8573E"/>
    <w:rsid w:val="00C86761"/>
    <w:rsid w:val="00C91707"/>
    <w:rsid w:val="00C93D71"/>
    <w:rsid w:val="00C94175"/>
    <w:rsid w:val="00C97B86"/>
    <w:rsid w:val="00C97C34"/>
    <w:rsid w:val="00CA00DA"/>
    <w:rsid w:val="00CA3FB8"/>
    <w:rsid w:val="00CC535F"/>
    <w:rsid w:val="00CC56ED"/>
    <w:rsid w:val="00CD058B"/>
    <w:rsid w:val="00CD2AEB"/>
    <w:rsid w:val="00CE51EC"/>
    <w:rsid w:val="00CE6B3A"/>
    <w:rsid w:val="00CF00FE"/>
    <w:rsid w:val="00CF2046"/>
    <w:rsid w:val="00CF2EDD"/>
    <w:rsid w:val="00CF393E"/>
    <w:rsid w:val="00D0049B"/>
    <w:rsid w:val="00D0300A"/>
    <w:rsid w:val="00D12835"/>
    <w:rsid w:val="00D13395"/>
    <w:rsid w:val="00D16DF3"/>
    <w:rsid w:val="00D2358A"/>
    <w:rsid w:val="00D279E7"/>
    <w:rsid w:val="00D31595"/>
    <w:rsid w:val="00D35356"/>
    <w:rsid w:val="00D358B3"/>
    <w:rsid w:val="00D4012D"/>
    <w:rsid w:val="00D40567"/>
    <w:rsid w:val="00D40580"/>
    <w:rsid w:val="00D41427"/>
    <w:rsid w:val="00D41FD1"/>
    <w:rsid w:val="00D43F06"/>
    <w:rsid w:val="00D5259E"/>
    <w:rsid w:val="00D53D0B"/>
    <w:rsid w:val="00D604E4"/>
    <w:rsid w:val="00D62EF6"/>
    <w:rsid w:val="00D66A11"/>
    <w:rsid w:val="00D7390F"/>
    <w:rsid w:val="00D77794"/>
    <w:rsid w:val="00D823CD"/>
    <w:rsid w:val="00D84A76"/>
    <w:rsid w:val="00D84E11"/>
    <w:rsid w:val="00D913BA"/>
    <w:rsid w:val="00D94766"/>
    <w:rsid w:val="00D967CE"/>
    <w:rsid w:val="00DA10D1"/>
    <w:rsid w:val="00DA1FF2"/>
    <w:rsid w:val="00DA3EB1"/>
    <w:rsid w:val="00DA5458"/>
    <w:rsid w:val="00DB2450"/>
    <w:rsid w:val="00DC3A32"/>
    <w:rsid w:val="00DD1007"/>
    <w:rsid w:val="00DD267B"/>
    <w:rsid w:val="00DD7431"/>
    <w:rsid w:val="00DE0581"/>
    <w:rsid w:val="00DE33ED"/>
    <w:rsid w:val="00DE3665"/>
    <w:rsid w:val="00DE60FE"/>
    <w:rsid w:val="00DF4A22"/>
    <w:rsid w:val="00DF5C94"/>
    <w:rsid w:val="00DF7061"/>
    <w:rsid w:val="00E20AD8"/>
    <w:rsid w:val="00E27607"/>
    <w:rsid w:val="00E318B5"/>
    <w:rsid w:val="00E32DA4"/>
    <w:rsid w:val="00E34E28"/>
    <w:rsid w:val="00E41BF6"/>
    <w:rsid w:val="00E61D9B"/>
    <w:rsid w:val="00E673B1"/>
    <w:rsid w:val="00E7035D"/>
    <w:rsid w:val="00E712A4"/>
    <w:rsid w:val="00E779DA"/>
    <w:rsid w:val="00E82339"/>
    <w:rsid w:val="00E8247E"/>
    <w:rsid w:val="00E84E5E"/>
    <w:rsid w:val="00E8765B"/>
    <w:rsid w:val="00E9280B"/>
    <w:rsid w:val="00E93C6C"/>
    <w:rsid w:val="00E9702F"/>
    <w:rsid w:val="00EB10A6"/>
    <w:rsid w:val="00EB2674"/>
    <w:rsid w:val="00ED6CEE"/>
    <w:rsid w:val="00ED7972"/>
    <w:rsid w:val="00EE6FC2"/>
    <w:rsid w:val="00EF0B19"/>
    <w:rsid w:val="00EF203B"/>
    <w:rsid w:val="00EF443E"/>
    <w:rsid w:val="00F00FB5"/>
    <w:rsid w:val="00F02442"/>
    <w:rsid w:val="00F0781C"/>
    <w:rsid w:val="00F12EE3"/>
    <w:rsid w:val="00F170FB"/>
    <w:rsid w:val="00F17371"/>
    <w:rsid w:val="00F34C0D"/>
    <w:rsid w:val="00F40828"/>
    <w:rsid w:val="00F4194C"/>
    <w:rsid w:val="00F42206"/>
    <w:rsid w:val="00F43425"/>
    <w:rsid w:val="00F43C1C"/>
    <w:rsid w:val="00F5424C"/>
    <w:rsid w:val="00F54A98"/>
    <w:rsid w:val="00F71709"/>
    <w:rsid w:val="00F750A8"/>
    <w:rsid w:val="00F81D9F"/>
    <w:rsid w:val="00F87D24"/>
    <w:rsid w:val="00F96181"/>
    <w:rsid w:val="00F9652A"/>
    <w:rsid w:val="00FA68C5"/>
    <w:rsid w:val="00FB0445"/>
    <w:rsid w:val="00FB10A8"/>
    <w:rsid w:val="00FB1DA0"/>
    <w:rsid w:val="00FB22DA"/>
    <w:rsid w:val="00FB661C"/>
    <w:rsid w:val="00FC6CF5"/>
    <w:rsid w:val="00FC7B71"/>
    <w:rsid w:val="00FD1A5A"/>
    <w:rsid w:val="00FD1BD6"/>
    <w:rsid w:val="00FD52BE"/>
    <w:rsid w:val="00FD6A1E"/>
    <w:rsid w:val="00FE472E"/>
    <w:rsid w:val="00FE4D61"/>
    <w:rsid w:val="00FF20A8"/>
    <w:rsid w:val="00FF3C1F"/>
    <w:rsid w:val="00FF47E8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7AF9"/>
  <w15:docId w15:val="{30D98A90-112C-514C-9491-B7A14BB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ind w:hangingChars="472" w:hanging="472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line="240" w:lineRule="atLeast"/>
      <w:outlineLvl w:val="5"/>
    </w:pPr>
    <w:rPr>
      <w:rFonts w:eastAsiaTheme="majorEastAsia" w:cs="Times New Roman (标题 CS)"/>
      <w:bCs/>
      <w:sz w:val="1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 (正文 CS 字体)"/>
      <w:bCs/>
      <w:i/>
      <w:sz w:val="18"/>
      <w:szCs w:val="24"/>
      <w:u w:val="dotted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15"/>
      <w:szCs w:val="24"/>
      <w:u w:val="single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b">
    <w:name w:val="命令行"/>
    <w:basedOn w:val="a"/>
    <w:link w:val="Char"/>
    <w:qFormat/>
    <w:rsid w:val="00F42206"/>
    <w:pPr>
      <w:ind w:left="422" w:hangingChars="200" w:hanging="422"/>
    </w:pPr>
    <w:rPr>
      <w:b/>
      <w:bCs/>
      <w:shd w:val="pct10" w:color="auto" w:fill="FFFFFF"/>
    </w:rPr>
  </w:style>
  <w:style w:type="character" w:customStyle="1" w:styleId="Char">
    <w:name w:val="命令行 Char"/>
    <w:basedOn w:val="a0"/>
    <w:link w:val="ab"/>
    <w:rsid w:val="00F42206"/>
    <w:rPr>
      <w:b/>
      <w:bCs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Pr>
      <w:bCs/>
      <w:szCs w:val="28"/>
    </w:rPr>
  </w:style>
  <w:style w:type="character" w:customStyle="1" w:styleId="60">
    <w:name w:val="标题 6 字符"/>
    <w:basedOn w:val="a0"/>
    <w:link w:val="6"/>
    <w:uiPriority w:val="9"/>
    <w:rPr>
      <w:rFonts w:eastAsiaTheme="majorEastAsia" w:cs="Times New Roman (标题 CS)"/>
      <w:bCs/>
      <w:sz w:val="18"/>
      <w:szCs w:val="24"/>
    </w:rPr>
  </w:style>
  <w:style w:type="character" w:customStyle="1" w:styleId="70">
    <w:name w:val="标题 7 字符"/>
    <w:basedOn w:val="a0"/>
    <w:link w:val="7"/>
    <w:uiPriority w:val="9"/>
    <w:rPr>
      <w:rFonts w:cs="Times New Roman (正文 CS 字体)"/>
      <w:bCs/>
      <w:i/>
      <w:sz w:val="18"/>
      <w:szCs w:val="24"/>
      <w:u w:val="dotted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15"/>
      <w:szCs w:val="24"/>
      <w:u w:val="single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12"/>
    <w:uiPriority w:val="29"/>
    <w:rPr>
      <w:i/>
      <w:iCs/>
      <w:color w:val="000000" w:themeColor="text1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3">
    <w:name w:val="无间隔1"/>
    <w:autoRedefine/>
    <w:uiPriority w:val="1"/>
    <w:qFormat/>
    <w:rsid w:val="002B506A"/>
    <w:pPr>
      <w:widowControl w:val="0"/>
      <w:spacing w:line="180" w:lineRule="exact"/>
      <w:ind w:leftChars="200" w:left="600" w:hanging="180"/>
    </w:pPr>
    <w:rPr>
      <w:rFonts w:cs="Times New Roman (正文 CS 字体)"/>
      <w:kern w:val="2"/>
      <w:sz w:val="18"/>
      <w:szCs w:val="22"/>
    </w:rPr>
  </w:style>
  <w:style w:type="character" w:customStyle="1" w:styleId="na">
    <w:name w:val="na"/>
    <w:basedOn w:val="a0"/>
  </w:style>
  <w:style w:type="character" w:customStyle="1" w:styleId="pi">
    <w:name w:val="pi"/>
    <w:basedOn w:val="a0"/>
  </w:style>
  <w:style w:type="character" w:customStyle="1" w:styleId="s">
    <w:name w:val="s"/>
    <w:basedOn w:val="a0"/>
  </w:style>
  <w:style w:type="character" w:customStyle="1" w:styleId="nt">
    <w:name w:val="nt"/>
    <w:basedOn w:val="a0"/>
  </w:style>
  <w:style w:type="character" w:customStyle="1" w:styleId="o">
    <w:name w:val="o"/>
    <w:basedOn w:val="a0"/>
  </w:style>
  <w:style w:type="character" w:customStyle="1" w:styleId="14">
    <w:name w:val="未处理的提及1"/>
    <w:basedOn w:val="a0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g.zhao/Library/Containers/com.kingsoft.wpsoffice.mac/Data/C:\jingzhao\&#20010;&#20154;&#31508;&#35760;\zj-word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C:\jingzhao\个人笔记\zj-word模板.dotm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>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Zhao</dc:creator>
  <cp:lastModifiedBy>2893</cp:lastModifiedBy>
  <cp:revision>30</cp:revision>
  <dcterms:created xsi:type="dcterms:W3CDTF">2018-05-30T11:20:00Z</dcterms:created>
  <dcterms:modified xsi:type="dcterms:W3CDTF">2024-04-29T03:44:00Z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